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C4D" w:rsidRDefault="00296AB4">
      <w:r>
        <w:t>foo</w:t>
      </w:r>
      <w:bookmarkStart w:id="0" w:name="_GoBack"/>
      <w:bookmarkEnd w:id="0"/>
    </w:p>
    <w:sectPr w:rsidR="00C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B4"/>
    <w:rsid w:val="00296AB4"/>
    <w:rsid w:val="002E3D91"/>
    <w:rsid w:val="00D2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C5CF3A59</Template>
  <TotalTime>0</TotalTime>
  <Pages>1</Pages>
  <Words>0</Words>
  <Characters>3</Characters>
  <Application>Microsoft Office Word</Application>
  <DocSecurity>0</DocSecurity>
  <Lines>1</Lines>
  <Paragraphs>1</Paragraphs>
  <ScaleCrop>false</ScaleCrop>
  <Company>Simon Fraser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Baker</dc:creator>
  <cp:lastModifiedBy>Gregory Baker</cp:lastModifiedBy>
  <cp:revision>1</cp:revision>
  <dcterms:created xsi:type="dcterms:W3CDTF">2011-08-29T23:18:00Z</dcterms:created>
  <dcterms:modified xsi:type="dcterms:W3CDTF">2011-08-29T23:18:00Z</dcterms:modified>
</cp:coreProperties>
</file>